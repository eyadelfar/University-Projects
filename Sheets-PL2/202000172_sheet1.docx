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2" w:rightFromText="182" w:vertAnchor="page" w:horzAnchor="page" w:tblpXSpec="center" w:tblpY="12747"/>
        <w:tblOverlap w:val="never"/>
        <w:tblW w:w="1167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0" w:hRule="atLeast"/>
          <w:jc w:val="center"/>
        </w:trPr>
        <w:tc>
          <w:tcPr>
            <w:tcW w:w="11674" w:type="dxa"/>
            <w:noWrap w:val="0"/>
            <w:vAlign w:val="center"/>
          </w:tcPr>
          <w:p>
            <w:pPr>
              <w:pStyle w:val="2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kern w:val="44"/>
                <w:sz w:val="44"/>
                <w:lang w:val="en-US" w:eastAsia="zh-CN" w:bidi="ar-SA"/>
              </w:rPr>
              <w:t>Sheet 1,pl2</w:t>
            </w:r>
          </w:p>
          <w:p>
            <w:pPr>
              <w:pStyle w:val="3"/>
              <w:jc w:val="center"/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[</w:t>
            </w:r>
            <w:r>
              <w:rPr>
                <w:rFonts w:hint="cs" w:cs="Times New Roman"/>
                <w:sz w:val="40"/>
                <w:szCs w:val="40"/>
                <w:rtl/>
                <w:lang w:val="en-US"/>
              </w:rPr>
              <w:t>إياد امين احمد احمد الفار</w:t>
            </w:r>
            <w:r>
              <w:rPr>
                <w:rFonts w:hint="default"/>
                <w:lang w:val="en-US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0" w:hRule="atLeast"/>
          <w:jc w:val="center"/>
        </w:trPr>
        <w:tc>
          <w:tcPr>
            <w:tcW w:w="11674" w:type="dxa"/>
            <w:noWrap w:val="0"/>
            <w:vAlign w:val="center"/>
          </w:tcPr>
          <w:p>
            <w:pPr>
              <w:pStyle w:val="3"/>
              <w:jc w:val="center"/>
              <w:rPr>
                <w:rFonts w:hint="default" w:cs="Times New Roman"/>
                <w:lang w:val="en-US" w:bidi="ar-EG"/>
              </w:rPr>
            </w:pPr>
            <w:r>
              <w:rPr>
                <w:rFonts w:hint="cs" w:cs="Times New Roman"/>
                <w:sz w:val="32"/>
                <w:szCs w:val="32"/>
                <w:rtl/>
                <w:lang w:val="en-US" w:bidi="ar-EG"/>
              </w:rPr>
              <w:t>202000172</w:t>
            </w:r>
          </w:p>
        </w:tc>
      </w:tr>
    </w:tbl>
    <w:p>
      <w:pPr>
        <w:rPr>
          <w:rFonts w:hint="cs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-EG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b/>
          <w:bCs/>
          <w:color w:val="231F2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  <w:t xml:space="preserve">1.5 </w:t>
      </w:r>
      <w:r>
        <w:rPr>
          <w:rFonts w:hint="default" w:ascii="Calibri" w:hAnsi="Calibri" w:eastAsia="TimesLTPro-Roman" w:cs="Calibri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Write a program that displays the result of 9.5 </w:t>
      </w:r>
      <w:r>
        <w:rPr>
          <w:rFonts w:hint="default" w:ascii="Calibri" w:hAnsi="Calibri" w:eastAsia="PearsonMATHPRO02" w:cs="Calibri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hint="default" w:ascii="Calibri" w:hAnsi="Calibri" w:eastAsia="TimesLTPro-Roman" w:cs="Calibri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4.5 </w:t>
      </w:r>
      <w:r>
        <w:rPr>
          <w:rFonts w:hint="default" w:ascii="Calibri" w:hAnsi="Calibri" w:eastAsia="PearsonMATHPRO02" w:cs="Calibri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- </w:t>
      </w:r>
      <w:r>
        <w:rPr>
          <w:rFonts w:hint="default" w:ascii="Calibri" w:hAnsi="Calibri" w:eastAsia="TimesLTPro-Roman" w:cs="Calibri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2.5 </w:t>
      </w:r>
      <w:r>
        <w:rPr>
          <w:rFonts w:hint="default" w:ascii="Calibri" w:hAnsi="Calibri" w:eastAsia="PearsonMATHPRO02" w:cs="Calibri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hint="default" w:ascii="Calibri" w:hAnsi="Calibri" w:eastAsia="TimesLTPro-Roman" w:cs="Calibri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3 / 45.5 </w:t>
      </w:r>
      <w:r>
        <w:rPr>
          <w:rFonts w:hint="default" w:ascii="Calibri" w:hAnsi="Calibri" w:eastAsia="PearsonMATHPRO02" w:cs="Calibri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- </w:t>
      </w:r>
      <w:r>
        <w:rPr>
          <w:rFonts w:hint="default" w:ascii="Calibri" w:hAnsi="Calibri" w:eastAsia="TimesLTPro-Roman" w:cs="Calibri"/>
          <w:b/>
          <w:bCs/>
          <w:color w:val="231F20"/>
          <w:kern w:val="0"/>
          <w:sz w:val="20"/>
          <w:szCs w:val="20"/>
          <w:lang w:val="en-US" w:eastAsia="zh-CN" w:bidi="ar"/>
        </w:rPr>
        <w:t>3.5 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//9.5 * 4.5 - 2.5 * 3 / 45.5 - 3.5 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/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GoudySansPro-Bold" w:hAnsi="GoudySansPro-Bold" w:eastAsia="GoudySansPro-Bold" w:cs="GoudySansPro-Bold"/>
          <w:b/>
          <w:bCs/>
          <w:color w:val="007A8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4"/>
          <w:szCs w:val="24"/>
          <w:lang w:val="en-US" w:eastAsia="zh-CN" w:bidi="ar"/>
        </w:rPr>
        <w:t xml:space="preserve">1.9 </w:t>
      </w:r>
      <w:r>
        <w:rPr>
          <w:rFonts w:hint="default" w:ascii="Calibri" w:hAnsi="Calibri" w:eastAsia="TimesLTPro-Roman" w:cs="Calibri"/>
          <w:b/>
          <w:bCs/>
          <w:color w:val="231F2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b/>
          <w:bCs/>
          <w:i/>
          <w:iCs/>
          <w:color w:val="231F20"/>
          <w:kern w:val="0"/>
          <w:sz w:val="20"/>
          <w:szCs w:val="20"/>
          <w:lang w:val="en-US" w:eastAsia="zh-CN" w:bidi="ar"/>
        </w:rPr>
        <w:t>Area and perimeter of a rectangle</w:t>
      </w:r>
      <w:r>
        <w:rPr>
          <w:rFonts w:hint="default" w:ascii="Calibri" w:hAnsi="Calibri" w:eastAsia="TimesLTPro-Roman" w:cs="Calibri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) Write a program that displays the area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TimesLTPro-Roman" w:cs="Calibri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perimeter of a rectangle with a width of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4.5</w:t>
      </w:r>
      <w:r>
        <w:rPr>
          <w:rFonts w:hint="default" w:ascii="Calibri" w:hAnsi="Calibri" w:eastAsia="TimesLTPro-Roman" w:cs="Calibri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 and a height of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7.9</w:t>
      </w:r>
      <w:r>
        <w:rPr>
          <w:rFonts w:hint="default" w:ascii="Calibri" w:hAnsi="Calibri" w:eastAsia="TimesLTPro-Roman" w:cs="Calibri"/>
          <w:b/>
          <w:bCs/>
          <w:color w:val="231F20"/>
          <w:kern w:val="0"/>
          <w:sz w:val="20"/>
          <w:szCs w:val="20"/>
          <w:lang w:val="en-US" w:eastAsia="zh-CN" w:bidi="ar"/>
        </w:rPr>
        <w:t xml:space="preserve"> using the following formula: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LTPro-Italic" w:hAnsi="TimesLTPro-Italic" w:eastAsia="TimesLTPro-Italic" w:cs="TimesLTPro-Italic"/>
          <w:i/>
          <w:iCs/>
          <w:color w:val="231F20"/>
          <w:kern w:val="0"/>
          <w:sz w:val="20"/>
          <w:szCs w:val="20"/>
          <w:lang w:val="en-US" w:eastAsia="zh-CN" w:bidi="ar"/>
        </w:rPr>
        <w:t xml:space="preserve">area </w:t>
      </w:r>
      <w:r>
        <w:rPr>
          <w:rFonts w:ascii="PearsonMATHPRO08" w:hAnsi="PearsonMATHPRO08" w:eastAsia="PearsonMATHPRO08" w:cs="PearsonMATHPRO08"/>
          <w:color w:val="231F20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TimesLTPro-Italic" w:hAnsi="TimesLTPro-Italic" w:eastAsia="TimesLTPro-Italic" w:cs="TimesLTPro-Italic"/>
          <w:i/>
          <w:iCs/>
          <w:color w:val="231F20"/>
          <w:kern w:val="0"/>
          <w:sz w:val="20"/>
          <w:szCs w:val="20"/>
          <w:lang w:val="en-US" w:eastAsia="zh-CN" w:bidi="ar"/>
        </w:rPr>
        <w:t xml:space="preserve">width </w:t>
      </w:r>
      <w:r>
        <w:rPr>
          <w:rFonts w:ascii="PearsonMATHPRO02" w:hAnsi="PearsonMATHPRO02" w:eastAsia="PearsonMATHPRO02" w:cs="PearsonMATHPRO02"/>
          <w:color w:val="231F20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hint="default" w:ascii="TimesLTPro-Italic" w:hAnsi="TimesLTPro-Italic" w:eastAsia="TimesLTPro-Italic" w:cs="TimesLTPro-Italic"/>
          <w:i/>
          <w:iCs/>
          <w:color w:val="231F20"/>
          <w:kern w:val="0"/>
          <w:sz w:val="20"/>
          <w:szCs w:val="20"/>
          <w:lang w:val="en-US" w:eastAsia="zh-CN" w:bidi="ar"/>
        </w:rPr>
        <w:t>height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7.9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GoudySansPro-Bold" w:hAnsi="GoudySansPro-Bold" w:eastAsia="GoudySansPro-Bold" w:cs="GoudySansPro-Bold"/>
          <w:b/>
          <w:bCs/>
          <w:color w:val="007A8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GoudySansPro-Bold" w:hAnsi="GoudySansPro-Bold" w:eastAsia="GoudySansPro-Bold" w:cs="GoudySansPro-Bold"/>
          <w:b/>
          <w:bCs/>
          <w:color w:val="007A84"/>
          <w:kern w:val="0"/>
          <w:sz w:val="24"/>
          <w:szCs w:val="24"/>
          <w:lang w:val="en-US" w:eastAsia="zh-CN" w:bidi="ar"/>
        </w:rPr>
        <w:t xml:space="preserve">*1.11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Population projection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) The U.S. Census Bureau projects population based 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the following assumptions: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ZapfDingbatsStd" w:cs="Calibri"/>
          <w:color w:val="005B7F"/>
          <w:kern w:val="0"/>
          <w:sz w:val="16"/>
          <w:szCs w:val="16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One birth every 7 seconds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ZapfDingbatsStd" w:cs="Calibri"/>
          <w:color w:val="005B7F"/>
          <w:kern w:val="0"/>
          <w:sz w:val="16"/>
          <w:szCs w:val="16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One death every 13 seconds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ZapfDingbatsStd" w:cs="Calibri"/>
          <w:color w:val="005B7F"/>
          <w:kern w:val="0"/>
          <w:sz w:val="16"/>
          <w:szCs w:val="16"/>
          <w:lang w:val="en-US" w:eastAsia="zh-CN" w:bidi="ar"/>
        </w:rPr>
        <w:t xml:space="preserve">■ 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One new immigrant every 45 seconds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Write a program to display the population for each of the next five years. Assume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that the current population is 312,032,486, and one year has 365 days.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Hint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: In Java,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if two integers perform division, the result is an integer. The fractional part is truncated. For example,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5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 /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4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 is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 (not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1.25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)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10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 /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4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 is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2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 (not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2.5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). To get an accurate result with the fractional part, one of the values involved in the division must 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a number with a decimal point. For example,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5.0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 /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4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 is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1.25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10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 /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4.0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 is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2.5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312032486,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yearInSec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365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 1 year in seconds is 365*24*60*60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birth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yearInSec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death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yearInSec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immigrant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yearInSec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newpop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birth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immigrant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death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;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newpop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 year/s population is: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+p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);}}}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Chapter 2: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  <w:t xml:space="preserve">2.2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Compute the volume of a cylinder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) Write a program that reads in the radius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and length of a cylinder and computes the area and volume using the following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formulas: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ArialMonoMTPro" w:hAnsi="ArialMonoMTPro" w:eastAsia="ArialMonoMTPro" w:cs="ArialMonoMTPro"/>
          <w:color w:val="231F20"/>
          <w:kern w:val="0"/>
          <w:sz w:val="15"/>
          <w:szCs w:val="15"/>
          <w:lang w:val="en-US" w:eastAsia="zh-CN" w:bidi="ar"/>
        </w:rPr>
        <w:t xml:space="preserve">area = radius * radius * π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onoMTPro" w:hAnsi="ArialMonoMTPro" w:eastAsia="ArialMonoMTPro" w:cs="ArialMonoMTPro"/>
          <w:color w:val="231F20"/>
          <w:kern w:val="0"/>
          <w:sz w:val="15"/>
          <w:szCs w:val="15"/>
          <w:lang w:val="en-US" w:eastAsia="zh-CN" w:bidi="ar"/>
        </w:rPr>
      </w:pPr>
      <w:r>
        <w:rPr>
          <w:rFonts w:hint="default" w:ascii="ArialMonoMTPro" w:hAnsi="ArialMonoMTPro" w:eastAsia="ArialMonoMTPro" w:cs="ArialMonoMTPro"/>
          <w:color w:val="231F20"/>
          <w:kern w:val="0"/>
          <w:sz w:val="15"/>
          <w:szCs w:val="15"/>
          <w:lang w:val="en-US" w:eastAsia="zh-CN" w:bidi="ar"/>
        </w:rPr>
        <w:t>volume = area * length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Cylinder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volume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"Enter the radius and the length of the cylinder: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Cylinder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Cylinder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volume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"The area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"The volume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volume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  <w:t xml:space="preserve">*2.5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Financial application: calculate tips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) Write a program that reads the subtotal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and the gratuity rate, then computes the gratuity and total. For example, if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user enters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10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 for subtotal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15%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 for gratuity rate, the program displays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 xml:space="preserve">$1.5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as gratuity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$11.5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 as total.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gratuityrate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gratuity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gratuity rate and subtotal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gratuityrate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gratuity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gratuityrate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gratuity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gratuity is: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gratuity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and total is $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  <w:t xml:space="preserve">**2.6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Sum the digits in an integer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) Write a program that reads an integer between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 xml:space="preserve">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1000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 and adds all the digits in the integer. For example, if an integer is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932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the sum of all its digits is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14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Hint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: Use 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%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 operator to extract digits, and use 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/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 operator to remove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extracted digit. For instance,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932 % 10 = 2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932 / 10 = 93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a number between 0 and 1000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sum of the digits is: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}}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  <w:t xml:space="preserve">**3.4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Random month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) Write a program that randomly generates an integer between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and 12 and displays the English month names January, February, . . . , December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for the numbers 1, 2, . . . , 12, accordingly.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ar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gs[]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"January"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"February"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"March"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"April"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"June"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"July"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"August"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"September"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"October"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"November"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"December"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} } }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  <w:t xml:space="preserve">*3.5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Find future dates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) Write a program that prompts the user to enter an integer for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today’s day of the week (Sunday is 0, Monday is 1, . . . , and Saturday is 6). Also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prompt the user to enter the number of days after today for a future day and dis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play the future day of the week.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dayselapsed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futureday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dayinweek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today's day,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 ex. Sunday is 0,monday is 1 .. saturday is 6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number of days elapsed since today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dayselapsed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futureday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dayselapsed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dayinweek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"Sunday"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dayinweek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"Monday"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dayinweek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"Teusday"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dayinweek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"Wednesday"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dayinweek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"Thursday"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dayinweek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"Friday"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dayinweek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"Saturday"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futureday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"Todays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dayinweek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and the future day is Sunday"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futureday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"Todays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dayinweek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and the future day is Monday"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futureday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"Todays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dayinweek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and the future day is Tuesday"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futureday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"Todays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dayinweek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and the future day is Wednesday"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futureday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"Todays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dayinweek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and the future day is Thursday"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futureday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"Todays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dayinweek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and the future day is Friday"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futureday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"Todays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dayinweek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and the future day is Saturday"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//sunday = 0 , or sunday = 0+7d if d = 0 then sunday = 0 if d =1 then sunday =7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we can write it as if 31%7 = 3 , wednesday, 32%7=4 thursday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}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  <w:t xml:space="preserve">**3.9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Business: check ISBN-10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) An ISBN-10 (International Standard Book Number)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consists of 10 digits: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>4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>6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>7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>9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>10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. The last digit,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>10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, is a checksum,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which is calculated from the other 9 digits using the following formula: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 xml:space="preserve">1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 xml:space="preserve">2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 xml:space="preserve">3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 xml:space="preserve">4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4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 xml:space="preserve">5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5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 xml:space="preserve">6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6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 xml:space="preserve">7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7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 xml:space="preserve">8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8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 xml:space="preserve">9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9)</w:t>
      </w:r>
      <w:r>
        <w:rPr>
          <w:rFonts w:hint="default" w:ascii="Calibri" w:hAnsi="Calibri" w:eastAsia="PearsonMATHPRO12" w:cs="Calibri"/>
          <w:color w:val="231F20"/>
          <w:kern w:val="0"/>
          <w:sz w:val="20"/>
          <w:szCs w:val="20"/>
          <w:lang w:val="en-US" w:eastAsia="zh-CN" w:bidi="ar"/>
        </w:rPr>
        <w:t>%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11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If the checksum is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10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, the last digit is denoted as X according to the ISBN-10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convention. Write a program that prompts the user to enter the first 9 digits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displays the 10-digit ISBN (including leading zeros). Your program should read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the input as an integer.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digits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alldigits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first 9 digits of an ISBN as integer: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alldigits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digits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alldigits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"%09d%d"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alldigits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"%09dX"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alldigits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 } }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  <w:t xml:space="preserve">*4.2 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Geometry: great circle distance)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 The great circle distance is the distance be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tween two points on the surface of a sphere. Let 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1,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1) and 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2,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2) be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geographical latitude and longitude of two points. The great circle distance be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tween the two points can be computed using the following formula: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 xml:space="preserve">d </w:t>
      </w:r>
      <w:r>
        <w:rPr>
          <w:rFonts w:hint="default" w:ascii="Calibri" w:hAnsi="Calibri" w:eastAsia="PearsonMATHPRO08" w:cs="Calibri"/>
          <w:color w:val="231F20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 xml:space="preserve">radius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arccos(sin 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sin(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cos(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cos(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cos(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 xml:space="preserve">1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-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Write a program that prompts the user to enter the latitude and longitude of two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points on the earth in degrees and displays its great circle distance. The average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radius of the earth is 6,371.01 km. Note you need to convert the degrees into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radians using the </w:t>
      </w:r>
      <w:r>
        <w:rPr>
          <w:rFonts w:hint="default" w:ascii="Calibri" w:hAnsi="Calibri" w:eastAsia="ArialMonoMTPro-Bold" w:cs="Calibri"/>
          <w:b/>
          <w:bCs/>
          <w:color w:val="007A84"/>
          <w:kern w:val="0"/>
          <w:sz w:val="18"/>
          <w:szCs w:val="18"/>
          <w:lang w:val="en-US" w:eastAsia="zh-CN" w:bidi="ar"/>
        </w:rPr>
        <w:t>Math.toRadians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 method since the Java trigonometric meth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ods use radians. The latitude and longitude degrees in the formula are for north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and west. Use negative to indicate south and east degrees.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Sol: ??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latlong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p1lat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p2lat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simplfy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6371.01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point 1 (latitude and longitude) in degrees: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p1lat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latlong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p1lat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toRadians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p1lat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latlong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toRadians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point 2 (latitude and longitude) in degrees: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p2lat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latlong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p2lat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toRadians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p2lat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latlong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toRadians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simplfy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p1lat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p1lat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p2lat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simplfy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The distance between the two points is %f km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}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  <w:t xml:space="preserve">*4.3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Geography: estimate areas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) Use the GPS locations for Atlanta, Georgia;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Orlando, Florida; Savannah, Georgia; and Charlotte, North Carolina in the figure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Section 4.1 to compute the estimated area enclosed by these four cities.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(Hint: Use the formula in Programming Exercise 4.2 to compute the distance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between two cities. Divide the polygon into two triangles and use the formula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Programming Exercise 2.19 to compute the area of a triangle.)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Sol:???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GoudySansPro-Bold" w:cs="Calibri"/>
          <w:b/>
          <w:bCs/>
          <w:color w:val="007A84"/>
          <w:kern w:val="0"/>
          <w:sz w:val="24"/>
          <w:szCs w:val="24"/>
          <w:lang w:val="en-US" w:eastAsia="zh-CN" w:bidi="ar"/>
        </w:rPr>
        <w:t>*4.5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Geometry: area of a regular polygon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) A regular polygon is an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-sided polygon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in which all sides are of the same length and all angles have the same degree (i.e.,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the polygon is both equilateral and equiangular). The formula for computing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area of a regular polygon is: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 xml:space="preserve">Area </w:t>
      </w:r>
      <w:r>
        <w:rPr>
          <w:rFonts w:hint="default" w:ascii="Calibri" w:hAnsi="Calibri" w:eastAsia="PearsonMATHPRO08" w:cs="Calibri"/>
          <w:color w:val="231F20"/>
          <w:kern w:val="0"/>
          <w:sz w:val="20"/>
          <w:szCs w:val="20"/>
          <w:lang w:val="en-US" w:eastAsia="zh-CN" w:bidi="ar"/>
        </w:rPr>
        <w:t>= (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 xml:space="preserve">n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vertAlign w:val="superscript"/>
          <w:lang w:val="en-US" w:eastAsia="zh-CN" w:bidi="ar"/>
        </w:rPr>
        <w:t>2</w:t>
      </w:r>
      <w:r>
        <w:rPr>
          <w:rFonts w:hint="default" w:ascii="Calibri" w:hAnsi="Calibri" w:eastAsia="TimesLTPro-Roman" w:cs="Calibri"/>
          <w:color w:val="231F20"/>
          <w:kern w:val="0"/>
          <w:sz w:val="14"/>
          <w:szCs w:val="14"/>
          <w:lang w:val="en-US" w:eastAsia="zh-CN" w:bidi="ar"/>
        </w:rPr>
        <w:t xml:space="preserve">  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) / (4 </w:t>
      </w:r>
      <w:r>
        <w:rPr>
          <w:rFonts w:hint="default" w:ascii="Calibri" w:hAnsi="Calibri" w:eastAsia="PearsonMATHPRO02" w:cs="Calibri"/>
          <w:color w:val="231F20"/>
          <w:kern w:val="0"/>
          <w:sz w:val="20"/>
          <w:szCs w:val="20"/>
          <w:lang w:val="en-US" w:eastAsia="zh-CN" w:bidi="ar"/>
        </w:rPr>
        <w:t xml:space="preserve">* 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tan(</w:t>
      </w:r>
      <w:r>
        <w:rPr>
          <w:rFonts w:hint="default" w:ascii="Calibri" w:hAnsi="Calibri" w:eastAsia="PearsonMATHPRO01" w:cs="Calibri"/>
          <w:color w:val="231F20"/>
          <w:kern w:val="0"/>
          <w:sz w:val="20"/>
          <w:szCs w:val="20"/>
          <w:lang w:val="en-US" w:eastAsia="zh-CN" w:bidi="ar"/>
        </w:rPr>
        <w:t>pi/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 xml:space="preserve">n 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)) Here, </w:t>
      </w:r>
      <w:r>
        <w:rPr>
          <w:rFonts w:hint="default" w:ascii="Calibri" w:hAnsi="Calibri" w:eastAsia="TimesLTPro-Italic" w:cs="Calibri"/>
          <w:i/>
          <w:iCs/>
          <w:color w:val="231F20"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 xml:space="preserve"> is the length of a side. Write a program that prompts the user to enter the number of sides and their length of a regular polygon and displays its area.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TimesLTPro-Roman" w:cs="Calibri"/>
          <w:color w:val="231F20"/>
          <w:kern w:val="0"/>
          <w:sz w:val="20"/>
          <w:szCs w:val="20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aaa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number of sides: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side length: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/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The area of the polygon is: %f"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}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Pr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LTPro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earsonMATHPRO0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LTPr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onoMTPr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earsonMATHPRO0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apfDingbatsSt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onoMT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earsonMATHPRO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earsonMATHPRO0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90D73"/>
    <w:rsid w:val="0A9603E5"/>
    <w:rsid w:val="26567FA7"/>
    <w:rsid w:val="38887B11"/>
    <w:rsid w:val="3A6D5FF2"/>
    <w:rsid w:val="44B87A1B"/>
    <w:rsid w:val="49481AD9"/>
    <w:rsid w:val="55A93C3E"/>
    <w:rsid w:val="64FF3723"/>
    <w:rsid w:val="6D686B2B"/>
    <w:rsid w:val="6E5B2D08"/>
    <w:rsid w:val="7E08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Times New Roman" w:hAnsi="Times New Roman" w:eastAsia="SimSun" w:cs="Times New Roman"/>
      <w:b/>
      <w:kern w:val="44"/>
      <w:sz w:val="44"/>
    </w:rPr>
  </w:style>
  <w:style w:type="paragraph" w:styleId="3">
    <w:name w:val="heading 3"/>
    <w:basedOn w:val="1"/>
    <w:next w:val="1"/>
    <w:qFormat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2"/>
    </w:pPr>
    <w:rPr>
      <w:rFonts w:ascii="Times New Roman" w:hAnsi="Times New Roman" w:eastAsia="SimSun" w:cs="Times New Roman"/>
      <w:b/>
      <w:kern w:val="2"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kern w:val="2"/>
      <w:sz w:val="18"/>
    </w:rPr>
  </w:style>
  <w:style w:type="paragraph" w:styleId="8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</w:rPr>
  </w:style>
  <w:style w:type="paragraph" w:customStyle="1" w:styleId="9">
    <w:name w:val="No Spacing"/>
    <w:uiPriority w:val="0"/>
    <w:rPr>
      <w:rFonts w:hint="default" w:ascii="Times New Roman" w:hAnsi="Times New Roman" w:eastAsia="SimSun" w:cs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yad\Desktop\&#31179;&#26085;&#22805;&#38451;&#35199;&#19979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Natural"/>
      <sectRole val="1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2021-11-03T00:35:00Z</dcterms:created>
  <dc:creator>Eyad</dc:creator>
  <cp:lastModifiedBy>Eyad Amin</cp:lastModifiedBy>
  <dcterms:modified xsi:type="dcterms:W3CDTF">2021-11-03T22:43:21Z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3FDB0A2AA2904A6CB67AA7839D915414</vt:lpwstr>
  </property>
</Properties>
</file>